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D9" w:rsidRDefault="00CD34D9" w:rsidP="00CD34D9">
      <w:r>
        <w:t>React/</w:t>
      </w:r>
      <w:proofErr w:type="spellStart"/>
      <w:r>
        <w:t>Typescript</w:t>
      </w:r>
      <w:proofErr w:type="spellEnd"/>
      <w:r>
        <w:t>/</w:t>
      </w:r>
      <w:proofErr w:type="spellStart"/>
      <w:r>
        <w:t>GraphQL</w:t>
      </w:r>
      <w:proofErr w:type="spellEnd"/>
    </w:p>
    <w:p w:rsidR="00CD34D9" w:rsidRDefault="00CD34D9" w:rsidP="00CD34D9"/>
    <w:p w:rsidR="00CD34D9" w:rsidRDefault="00CD34D9" w:rsidP="00CD34D9">
      <w:proofErr w:type="gramStart"/>
      <w:r>
        <w:t>Express:</w:t>
      </w:r>
      <w:proofErr w:type="gramEnd"/>
      <w:r>
        <w:t xml:space="preserve"> A web application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Node.js</w:t>
      </w:r>
    </w:p>
    <w:p w:rsidR="00CD34D9" w:rsidRDefault="00CD34D9" w:rsidP="00CD34D9">
      <w:proofErr w:type="gramStart"/>
      <w:r>
        <w:t>MongoDB:</w:t>
      </w:r>
      <w:proofErr w:type="gramEnd"/>
      <w:r>
        <w:t xml:space="preserve"> A document base open source</w:t>
      </w:r>
    </w:p>
    <w:p w:rsidR="00CD34D9" w:rsidRDefault="00CD34D9" w:rsidP="00CD34D9">
      <w:proofErr w:type="spellStart"/>
      <w:proofErr w:type="gramStart"/>
      <w:r>
        <w:t>Mogoose</w:t>
      </w:r>
      <w:proofErr w:type="spellEnd"/>
      <w:r>
        <w:t>:</w:t>
      </w:r>
      <w:proofErr w:type="gramEnd"/>
      <w:r>
        <w:t xml:space="preserve"> Simple, </w:t>
      </w:r>
      <w:proofErr w:type="spellStart"/>
      <w:r>
        <w:t>schema-based</w:t>
      </w:r>
      <w:proofErr w:type="spellEnd"/>
      <w:r>
        <w:t xml:space="preserve"> solution to model application data</w:t>
      </w:r>
    </w:p>
    <w:p w:rsidR="00CD34D9" w:rsidRDefault="00CD34D9" w:rsidP="00CD34D9"/>
    <w:p w:rsidR="00CD34D9" w:rsidRDefault="00CD34D9" w:rsidP="00CD34D9">
      <w:r>
        <w:rPr>
          <w:noProof/>
        </w:rPr>
        <w:drawing>
          <wp:inline distT="0" distB="0" distL="0" distR="0" wp14:anchorId="155ACD35" wp14:editId="577F2C0A">
            <wp:extent cx="5972810" cy="1495525"/>
            <wp:effectExtent l="0" t="0" r="8890" b="9525"/>
            <wp:docPr id="1" name="Picture 1" descr="React + Typescript + Graph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+ Typescript + GraphQ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4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D9" w:rsidRDefault="00CD34D9" w:rsidP="00CD34D9"/>
    <w:p w:rsidR="00CD34D9" w:rsidRDefault="00CD34D9" w:rsidP="00CD34D9">
      <w:r>
        <w:t>Les topics :</w:t>
      </w:r>
    </w:p>
    <w:p w:rsidR="00CD34D9" w:rsidRDefault="00CD34D9" w:rsidP="00CD34D9">
      <w:pPr>
        <w:pStyle w:val="ListParagraph"/>
        <w:numPr>
          <w:ilvl w:val="0"/>
          <w:numId w:val="2"/>
        </w:numPr>
      </w:pPr>
      <w:proofErr w:type="spellStart"/>
      <w:r>
        <w:t>GraphQL</w:t>
      </w:r>
      <w:proofErr w:type="spellEnd"/>
      <w:r>
        <w:t> : c’est quoi</w:t>
      </w:r>
    </w:p>
    <w:p w:rsidR="00CD34D9" w:rsidRDefault="00CD34D9" w:rsidP="00CD34D9">
      <w:pPr>
        <w:pStyle w:val="ListParagraph"/>
        <w:numPr>
          <w:ilvl w:val="0"/>
          <w:numId w:val="2"/>
        </w:numPr>
      </w:pPr>
      <w:r>
        <w:t>Environnement setup</w:t>
      </w:r>
    </w:p>
    <w:p w:rsidR="00CD34D9" w:rsidRDefault="00CD34D9" w:rsidP="00CD34D9"/>
    <w:p w:rsidR="00CD34D9" w:rsidRPr="004429A0" w:rsidRDefault="00CD34D9" w:rsidP="00CD34D9">
      <w:pPr>
        <w:rPr>
          <w:b/>
        </w:rPr>
      </w:pPr>
      <w:proofErr w:type="spellStart"/>
      <w:r w:rsidRPr="004429A0">
        <w:rPr>
          <w:b/>
        </w:rPr>
        <w:t>GraphQL</w:t>
      </w:r>
      <w:proofErr w:type="spellEnd"/>
      <w:r w:rsidRPr="004429A0">
        <w:rPr>
          <w:b/>
        </w:rPr>
        <w:t> : c’est quoi :</w:t>
      </w:r>
    </w:p>
    <w:p w:rsidR="00CD34D9" w:rsidRDefault="00CD34D9" w:rsidP="00CD34D9">
      <w:proofErr w:type="spellStart"/>
      <w:r>
        <w:t>GraphQL</w:t>
      </w:r>
      <w:proofErr w:type="spellEnd"/>
      <w:r>
        <w:t xml:space="preserve"> (Graph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ou GQL) est un langage de requête, open source crée par Facebook en 2012 et il est en open source depuis 2015.</w:t>
      </w:r>
    </w:p>
    <w:p w:rsidR="00CD34D9" w:rsidRDefault="00CD34D9" w:rsidP="00CD34D9">
      <w:r>
        <w:t xml:space="preserve">L’intérêt du </w:t>
      </w:r>
      <w:proofErr w:type="spellStart"/>
      <w:r>
        <w:t>GraphQL</w:t>
      </w:r>
      <w:proofErr w:type="spellEnd"/>
      <w:r>
        <w:t xml:space="preserve"> permet d’exécuter des requêtes côté serveur en utilisant un seul </w:t>
      </w:r>
      <w:proofErr w:type="spellStart"/>
      <w:r>
        <w:t>endpoint</w:t>
      </w:r>
      <w:proofErr w:type="spellEnd"/>
      <w:r>
        <w:t xml:space="preserve"> contrairement aux API REST qui possèdent plusieurs </w:t>
      </w:r>
      <w:proofErr w:type="spellStart"/>
      <w:r>
        <w:t>endpoint</w:t>
      </w:r>
      <w:proofErr w:type="spellEnd"/>
      <w:r>
        <w:t>. Un point d’entrée pour gérer la récupération et l’ajout des données.</w:t>
      </w:r>
    </w:p>
    <w:p w:rsidR="00CD34D9" w:rsidRDefault="00CD34D9" w:rsidP="00CD34D9"/>
    <w:p w:rsidR="00CD34D9" w:rsidRPr="008D0D33" w:rsidRDefault="00CD34D9" w:rsidP="00CD34D9">
      <w:pPr>
        <w:rPr>
          <w:b/>
        </w:rPr>
      </w:pPr>
      <w:r>
        <w:rPr>
          <w:b/>
        </w:rPr>
        <w:t>Prérequis</w:t>
      </w:r>
      <w:r w:rsidRPr="008D0D33">
        <w:rPr>
          <w:b/>
        </w:rPr>
        <w:t> :</w:t>
      </w:r>
    </w:p>
    <w:p w:rsidR="00CD34D9" w:rsidRDefault="00CD34D9" w:rsidP="00CD34D9">
      <w:r>
        <w:t xml:space="preserve">Vous devez connaître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>.</w:t>
      </w:r>
    </w:p>
    <w:p w:rsidR="00CD34D9" w:rsidRDefault="00CD34D9" w:rsidP="00CD34D9">
      <w:r>
        <w:t xml:space="preserve">Il faut au préalable avoir installé </w:t>
      </w:r>
      <w:proofErr w:type="spellStart"/>
      <w:r>
        <w:t>NodeJs</w:t>
      </w:r>
      <w:proofErr w:type="spellEnd"/>
      <w:r>
        <w:t xml:space="preserve"> sur votre poste de travail.</w:t>
      </w:r>
    </w:p>
    <w:p w:rsidR="00CD34D9" w:rsidRDefault="00CD34D9" w:rsidP="00CD34D9">
      <w:r>
        <w:t>Si ce n’est pas le cas je vous invite à le faire en suivant le guide sur le site internet.</w:t>
      </w:r>
    </w:p>
    <w:p w:rsidR="00CD34D9" w:rsidRDefault="00CD34D9" w:rsidP="00CD34D9">
      <w:r>
        <w:t xml:space="preserve">Il est aussi nécessaire d’avoir </w:t>
      </w:r>
      <w:proofErr w:type="spellStart"/>
      <w:r>
        <w:t>git</w:t>
      </w:r>
      <w:proofErr w:type="spellEnd"/>
      <w:r>
        <w:t xml:space="preserve"> installé sur votre poste.</w:t>
      </w:r>
    </w:p>
    <w:p w:rsidR="00CD34D9" w:rsidRDefault="00CD34D9" w:rsidP="00CD34D9"/>
    <w:p w:rsidR="00CD34D9" w:rsidRDefault="00CD34D9" w:rsidP="00CD34D9"/>
    <w:p w:rsidR="00CD34D9" w:rsidRDefault="00CD34D9" w:rsidP="00CD34D9">
      <w:pPr>
        <w:rPr>
          <w:b/>
        </w:rPr>
      </w:pPr>
    </w:p>
    <w:p w:rsidR="00CD34D9" w:rsidRPr="008D0D33" w:rsidRDefault="00CD34D9" w:rsidP="00CD34D9">
      <w:pPr>
        <w:rPr>
          <w:b/>
        </w:rPr>
      </w:pPr>
      <w:r w:rsidRPr="008D0D33">
        <w:rPr>
          <w:b/>
        </w:rPr>
        <w:t>Setup :</w:t>
      </w:r>
    </w:p>
    <w:p w:rsidR="00CD34D9" w:rsidRDefault="00CD34D9" w:rsidP="00CD34D9">
      <w:r>
        <w:t>Dans ce tutorial, nous allons utiliser express.js pour la partie backend.</w:t>
      </w:r>
    </w:p>
    <w:p w:rsidR="00CD34D9" w:rsidRDefault="00CD34D9" w:rsidP="00CD34D9">
      <w:r>
        <w:t xml:space="preserve">Ouvrez votre terminal de commande favorite et naviguez jusqu’au votre espace de travail dédié pour le développement. </w:t>
      </w:r>
    </w:p>
    <w:p w:rsidR="00CD34D9" w:rsidRDefault="00CD34D9" w:rsidP="00CD34D9">
      <w:r>
        <w:t>Créer un dossier parent « </w:t>
      </w:r>
      <w:proofErr w:type="spellStart"/>
      <w:r w:rsidRPr="0092263E">
        <w:t>react</w:t>
      </w:r>
      <w:proofErr w:type="spellEnd"/>
      <w:r w:rsidRPr="0092263E">
        <w:t>-</w:t>
      </w:r>
      <w:r>
        <w:t>express-</w:t>
      </w:r>
      <w:proofErr w:type="spellStart"/>
      <w:r w:rsidRPr="0092263E">
        <w:t>typescript</w:t>
      </w:r>
      <w:proofErr w:type="spellEnd"/>
      <w:r w:rsidRPr="0092263E">
        <w:t>-</w:t>
      </w:r>
      <w:proofErr w:type="spellStart"/>
      <w:r w:rsidRPr="0092263E">
        <w:t>graphql</w:t>
      </w:r>
      <w:proofErr w:type="spellEnd"/>
      <w:r>
        <w:t> » dans votre espace de travail.</w:t>
      </w:r>
    </w:p>
    <w:p w:rsidR="00CD34D9" w:rsidRDefault="00CD34D9" w:rsidP="00CD34D9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 w:rsidRPr="0092263E">
        <w:t>react</w:t>
      </w:r>
      <w:proofErr w:type="spellEnd"/>
      <w:r>
        <w:t>-express</w:t>
      </w:r>
      <w:r w:rsidRPr="0092263E">
        <w:t>-</w:t>
      </w:r>
      <w:proofErr w:type="spellStart"/>
      <w:r w:rsidRPr="0092263E">
        <w:t>typescript</w:t>
      </w:r>
      <w:proofErr w:type="spellEnd"/>
      <w:r w:rsidRPr="0092263E">
        <w:t>-</w:t>
      </w:r>
      <w:proofErr w:type="spellStart"/>
      <w:r w:rsidRPr="0092263E">
        <w:t>graphql</w:t>
      </w:r>
      <w:proofErr w:type="spellEnd"/>
    </w:p>
    <w:p w:rsidR="00CD34D9" w:rsidRDefault="00CD34D9" w:rsidP="00CD34D9">
      <w:r>
        <w:t xml:space="preserve">$ cd </w:t>
      </w:r>
      <w:proofErr w:type="spellStart"/>
      <w:r w:rsidRPr="0092263E">
        <w:t>react</w:t>
      </w:r>
      <w:proofErr w:type="spellEnd"/>
      <w:r>
        <w:t>-express</w:t>
      </w:r>
      <w:r w:rsidRPr="0092263E">
        <w:t>-</w:t>
      </w:r>
      <w:proofErr w:type="spellStart"/>
      <w:r w:rsidRPr="0092263E">
        <w:t>typescript</w:t>
      </w:r>
      <w:proofErr w:type="spellEnd"/>
      <w:r w:rsidRPr="0092263E">
        <w:t>-</w:t>
      </w:r>
      <w:proofErr w:type="spellStart"/>
      <w:r w:rsidRPr="0092263E">
        <w:t>graphql</w:t>
      </w:r>
      <w:proofErr w:type="spellEnd"/>
    </w:p>
    <w:p w:rsidR="00CD34D9" w:rsidRDefault="00CD34D9" w:rsidP="00CD34D9"/>
    <w:p w:rsidR="00CD34D9" w:rsidRDefault="00CD34D9" w:rsidP="00CD34D9">
      <w:r>
        <w:t xml:space="preserve">Initialisez le répertoire avec la commande </w:t>
      </w:r>
      <w:proofErr w:type="spellStart"/>
      <w:r>
        <w:t>npm</w:t>
      </w:r>
      <w:proofErr w:type="spellEnd"/>
      <w:r>
        <w:t xml:space="preserve"> (Node Package Manager est inclus dans </w:t>
      </w:r>
      <w:proofErr w:type="spellStart"/>
      <w:r>
        <w:t>Nodejs</w:t>
      </w:r>
      <w:proofErr w:type="spellEnd"/>
      <w:r>
        <w:t>, si ce n’est pas le cas pour x raison alors je vous invite à l’installer manuellement) :</w:t>
      </w:r>
    </w:p>
    <w:p w:rsidR="00CD34D9" w:rsidRDefault="00CD34D9" w:rsidP="00CD34D9">
      <w:r>
        <w:t xml:space="preserve">$ </w:t>
      </w:r>
      <w:proofErr w:type="spellStart"/>
      <w:r>
        <w:t>npm</w:t>
      </w:r>
      <w:proofErr w:type="spellEnd"/>
      <w:r>
        <w:t xml:space="preserve"> init -y</w:t>
      </w:r>
    </w:p>
    <w:p w:rsidR="00CD34D9" w:rsidRDefault="00CD34D9" w:rsidP="00CD34D9">
      <w:r>
        <w:t>Le flag « -y » accepte tout simplement les valeurs par défaut sans poser de question.</w:t>
      </w:r>
    </w:p>
    <w:p w:rsidR="00CD34D9" w:rsidRDefault="00CD34D9" w:rsidP="00CD34D9">
      <w:r>
        <w:t>Au final nous aurons un fichier « </w:t>
      </w:r>
      <w:proofErr w:type="spellStart"/>
      <w:proofErr w:type="gramStart"/>
      <w:r>
        <w:t>package.json</w:t>
      </w:r>
      <w:proofErr w:type="spellEnd"/>
      <w:proofErr w:type="gramEnd"/>
      <w:r>
        <w:t> » avec le contenu suivant :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"name"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"server"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"version"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"1.0.0"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"description"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"main"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"index.js"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"scripts"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:rsidR="00CD34D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"test"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"echo </w:t>
      </w:r>
      <w:r w:rsidRPr="00A658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Error: no test specified</w:t>
      </w:r>
      <w:r w:rsidRPr="00A658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&amp;&amp; exit 1"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"keywords"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[],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"author"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65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"license"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A65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"ISC"</w:t>
      </w:r>
      <w:r w:rsidRPr="00A65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,}</w:t>
      </w:r>
    </w:p>
    <w:p w:rsidR="00CD34D9" w:rsidRPr="00A658B9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Default="00CD34D9" w:rsidP="00CD34D9">
      <w:r>
        <w:t xml:space="preserve"> </w:t>
      </w:r>
    </w:p>
    <w:p w:rsidR="00CD34D9" w:rsidRDefault="00CD34D9" w:rsidP="00CD34D9"/>
    <w:p w:rsidR="00CD34D9" w:rsidRDefault="00CD34D9" w:rsidP="00CD34D9">
      <w:r>
        <w:t xml:space="preserve">Initialisation </w:t>
      </w:r>
      <w:proofErr w:type="spellStart"/>
      <w:r>
        <w:t>git</w:t>
      </w:r>
      <w:proofErr w:type="spellEnd"/>
      <w:r>
        <w:t xml:space="preserve"> sur le projet :</w:t>
      </w:r>
    </w:p>
    <w:p w:rsidR="00CD34D9" w:rsidRDefault="00CD34D9" w:rsidP="00CD34D9">
      <w:r>
        <w:t xml:space="preserve">$ </w:t>
      </w:r>
      <w:proofErr w:type="spellStart"/>
      <w:r>
        <w:t>git</w:t>
      </w:r>
      <w:proofErr w:type="spellEnd"/>
      <w:r>
        <w:t xml:space="preserve"> init</w:t>
      </w:r>
    </w:p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Pr="00217298" w:rsidRDefault="00CD34D9" w:rsidP="00CD34D9">
      <w:pPr>
        <w:rPr>
          <w:b/>
        </w:rPr>
      </w:pPr>
      <w:r w:rsidRPr="00217298">
        <w:rPr>
          <w:b/>
        </w:rPr>
        <w:lastRenderedPageBreak/>
        <w:t xml:space="preserve">Préparation </w:t>
      </w:r>
      <w:r>
        <w:rPr>
          <w:b/>
        </w:rPr>
        <w:t>des dépendances avec NPM</w:t>
      </w:r>
      <w:r w:rsidRPr="00217298">
        <w:rPr>
          <w:b/>
        </w:rPr>
        <w:t> :</w:t>
      </w:r>
    </w:p>
    <w:p w:rsidR="00CD34D9" w:rsidRDefault="00CD34D9" w:rsidP="00CD34D9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 body-</w:t>
      </w:r>
      <w:proofErr w:type="spellStart"/>
      <w:r>
        <w:t>parser</w:t>
      </w:r>
      <w:proofErr w:type="spellEnd"/>
    </w:p>
    <w:p w:rsidR="00CD34D9" w:rsidRDefault="00CD34D9" w:rsidP="00CD34D9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-dev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ts-node</w:t>
      </w:r>
      <w:proofErr w:type="spellEnd"/>
      <w:r>
        <w:t xml:space="preserve"> @types/express @types/</w:t>
      </w:r>
      <w:proofErr w:type="spellStart"/>
      <w:r>
        <w:t>node</w:t>
      </w:r>
      <w:proofErr w:type="spellEnd"/>
      <w:r w:rsidR="00021564">
        <w:t xml:space="preserve"> </w:t>
      </w:r>
      <w:r w:rsidR="00021564" w:rsidRPr="00021564">
        <w:t>@types/body-</w:t>
      </w:r>
      <w:proofErr w:type="spellStart"/>
      <w:r w:rsidR="00021564" w:rsidRPr="00021564">
        <w:t>parser</w:t>
      </w:r>
      <w:proofErr w:type="spellEnd"/>
      <w:r w:rsidR="00AD1B7D">
        <w:t xml:space="preserve"> </w:t>
      </w:r>
      <w:r w:rsidR="00AD1B7D" w:rsidRPr="00AD1B7D">
        <w:t>@types/express-</w:t>
      </w:r>
      <w:proofErr w:type="spellStart"/>
      <w:r w:rsidR="00AD1B7D" w:rsidRPr="00AD1B7D">
        <w:t>graphql</w:t>
      </w:r>
      <w:proofErr w:type="spellEnd"/>
      <w:r w:rsidR="00A667D2">
        <w:t xml:space="preserve"> </w:t>
      </w:r>
      <w:r w:rsidR="0018376E" w:rsidRPr="0018376E">
        <w:t>@types/</w:t>
      </w:r>
      <w:proofErr w:type="spellStart"/>
      <w:r w:rsidR="0018376E" w:rsidRPr="0018376E">
        <w:t>graphql</w:t>
      </w:r>
      <w:proofErr w:type="spellEnd"/>
    </w:p>
    <w:p w:rsidR="00CD34D9" w:rsidRDefault="00CD34D9" w:rsidP="00CD34D9"/>
    <w:p w:rsidR="00CD34D9" w:rsidRDefault="00CD34D9" w:rsidP="00CD34D9">
      <w:r>
        <w:t xml:space="preserve">Créons un fichier de configuration </w:t>
      </w:r>
      <w:proofErr w:type="spellStart"/>
      <w:r>
        <w:t>typescript</w:t>
      </w:r>
      <w:proofErr w:type="spellEnd"/>
      <w:r>
        <w:t xml:space="preserve"> « </w:t>
      </w:r>
      <w:proofErr w:type="spellStart"/>
      <w:proofErr w:type="gramStart"/>
      <w:r>
        <w:t>tsconfig.json</w:t>
      </w:r>
      <w:proofErr w:type="spellEnd"/>
      <w:proofErr w:type="gramEnd"/>
      <w:r>
        <w:t> »</w:t>
      </w:r>
    </w:p>
    <w:p w:rsidR="00CD34D9" w:rsidRDefault="00CD34D9" w:rsidP="00CD34D9">
      <w:r>
        <w:t xml:space="preserve">$ </w:t>
      </w:r>
      <w:proofErr w:type="spellStart"/>
      <w:r>
        <w:t>touch</w:t>
      </w:r>
      <w:proofErr w:type="spellEnd"/>
      <w:r>
        <w:t xml:space="preserve"> </w:t>
      </w:r>
      <w:proofErr w:type="spellStart"/>
      <w:proofErr w:type="gramStart"/>
      <w:r w:rsidRPr="007B267C">
        <w:t>tsconfig.json</w:t>
      </w:r>
      <w:proofErr w:type="spellEnd"/>
      <w:proofErr w:type="gramEnd"/>
    </w:p>
    <w:p w:rsidR="00CD34D9" w:rsidRDefault="00CD34D9" w:rsidP="00CD34D9"/>
    <w:p w:rsidR="00CD34D9" w:rsidRDefault="00380E63" w:rsidP="00CD34D9">
      <w:r>
        <w:t xml:space="preserve">Autre </w:t>
      </w:r>
      <w:proofErr w:type="spellStart"/>
      <w:r>
        <w:t>dépendence</w:t>
      </w:r>
      <w:proofErr w:type="spellEnd"/>
      <w:r>
        <w:t> :</w:t>
      </w:r>
    </w:p>
    <w:p w:rsidR="00380E63" w:rsidRDefault="00380E63" w:rsidP="00CD34D9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lodash</w:t>
      </w:r>
      <w:proofErr w:type="spellEnd"/>
    </w:p>
    <w:p w:rsidR="00CF4883" w:rsidRDefault="00CF4883" w:rsidP="00CD34D9">
      <w:r>
        <w:t xml:space="preserve">$ </w:t>
      </w:r>
      <w:proofErr w:type="spellStart"/>
      <w:r w:rsidRPr="00CF4883">
        <w:t>npm</w:t>
      </w:r>
      <w:proofErr w:type="spellEnd"/>
      <w:r w:rsidRPr="00CF4883">
        <w:t xml:space="preserve"> </w:t>
      </w:r>
      <w:proofErr w:type="spellStart"/>
      <w:r w:rsidRPr="00CF4883">
        <w:t>install</w:t>
      </w:r>
      <w:proofErr w:type="spellEnd"/>
      <w:r w:rsidRPr="00CF4883">
        <w:t xml:space="preserve"> </w:t>
      </w:r>
      <w:r w:rsidR="004D3A03">
        <w:t>--</w:t>
      </w:r>
      <w:proofErr w:type="spellStart"/>
      <w:r w:rsidRPr="00CF4883">
        <w:t>save</w:t>
      </w:r>
      <w:proofErr w:type="spellEnd"/>
      <w:r>
        <w:t>-dev</w:t>
      </w:r>
      <w:r w:rsidRPr="00CF4883">
        <w:t xml:space="preserve"> @types/</w:t>
      </w:r>
      <w:proofErr w:type="spellStart"/>
      <w:r w:rsidRPr="00CF4883">
        <w:t>lodash</w:t>
      </w:r>
      <w:proofErr w:type="spellEnd"/>
    </w:p>
    <w:p w:rsidR="005D7454" w:rsidRDefault="000B53D4" w:rsidP="000B53D4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cors</w:t>
      </w:r>
      <w:r w:rsidR="00B31B95">
        <w:t xml:space="preserve"> </w:t>
      </w:r>
    </w:p>
    <w:p w:rsidR="000B53D4" w:rsidRDefault="005D7454" w:rsidP="000B53D4">
      <w:r>
        <w:t xml:space="preserve">$ </w:t>
      </w:r>
      <w:proofErr w:type="spellStart"/>
      <w:r w:rsidR="00B31B95" w:rsidRPr="00B31B95">
        <w:t>npm</w:t>
      </w:r>
      <w:proofErr w:type="spellEnd"/>
      <w:r w:rsidR="00B31B95" w:rsidRPr="00B31B95">
        <w:t xml:space="preserve"> </w:t>
      </w:r>
      <w:proofErr w:type="spellStart"/>
      <w:r w:rsidR="00B31B95" w:rsidRPr="00B31B95">
        <w:t>install</w:t>
      </w:r>
      <w:proofErr w:type="spellEnd"/>
      <w:r w:rsidR="00B31B95" w:rsidRPr="00B31B95">
        <w:t xml:space="preserve"> --</w:t>
      </w:r>
      <w:proofErr w:type="spellStart"/>
      <w:r w:rsidR="00B31B95" w:rsidRPr="00B31B95">
        <w:t>save</w:t>
      </w:r>
      <w:proofErr w:type="spellEnd"/>
      <w:r w:rsidR="00B31B95" w:rsidRPr="00B31B95">
        <w:t>-dev @types/cors</w:t>
      </w:r>
    </w:p>
    <w:p w:rsidR="00C62BBC" w:rsidRDefault="00C62BBC" w:rsidP="000B53D4"/>
    <w:p w:rsidR="00C62BBC" w:rsidRDefault="00C62BBC" w:rsidP="000B53D4"/>
    <w:p w:rsidR="000B53D4" w:rsidRDefault="000B53D4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/>
    <w:p w:rsidR="00CD34D9" w:rsidRDefault="00CD34D9" w:rsidP="00CD34D9">
      <w:r>
        <w:t>Préparation express.js :</w:t>
      </w:r>
    </w:p>
    <w:p w:rsidR="00CD34D9" w:rsidRDefault="00CD34D9" w:rsidP="00CD34D9">
      <w:r>
        <w:t>Créer un dossier « server » dans « </w:t>
      </w:r>
      <w:proofErr w:type="spellStart"/>
      <w:r w:rsidRPr="0092263E">
        <w:t>react</w:t>
      </w:r>
      <w:proofErr w:type="spellEnd"/>
      <w:r>
        <w:t>-express</w:t>
      </w:r>
      <w:r w:rsidRPr="0092263E">
        <w:t>-</w:t>
      </w:r>
      <w:proofErr w:type="spellStart"/>
      <w:r w:rsidRPr="0092263E">
        <w:t>typescript</w:t>
      </w:r>
      <w:proofErr w:type="spellEnd"/>
      <w:r w:rsidRPr="0092263E">
        <w:t>-</w:t>
      </w:r>
      <w:proofErr w:type="spellStart"/>
      <w:r w:rsidRPr="0092263E">
        <w:t>graphql</w:t>
      </w:r>
      <w:proofErr w:type="spellEnd"/>
      <w:r>
        <w:t> ».</w:t>
      </w:r>
    </w:p>
    <w:p w:rsidR="00CD34D9" w:rsidRDefault="00CD34D9" w:rsidP="00CD34D9">
      <w:r>
        <w:t>Cette commande crée le « </w:t>
      </w:r>
      <w:proofErr w:type="spellStart"/>
      <w:proofErr w:type="gramStart"/>
      <w:r>
        <w:t>package.json</w:t>
      </w:r>
      <w:proofErr w:type="spellEnd"/>
      <w:proofErr w:type="gramEnd"/>
      <w:r>
        <w:t> » avec les paramètres par défaut.</w:t>
      </w:r>
    </w:p>
    <w:p w:rsidR="00CD34D9" w:rsidRDefault="00CD34D9" w:rsidP="00CD34D9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</w:t>
      </w:r>
    </w:p>
    <w:p w:rsidR="00CD34D9" w:rsidRDefault="00CD34D9" w:rsidP="00CD34D9">
      <w:r>
        <w:t>Maintenant créer un fichier « server.js » dans « </w:t>
      </w:r>
      <w:proofErr w:type="spellStart"/>
      <w:r w:rsidRPr="0092263E">
        <w:t>react</w:t>
      </w:r>
      <w:proofErr w:type="spellEnd"/>
      <w:r>
        <w:t>-express</w:t>
      </w:r>
      <w:r w:rsidRPr="0092263E">
        <w:t>-</w:t>
      </w:r>
      <w:proofErr w:type="spellStart"/>
      <w:r w:rsidRPr="0092263E">
        <w:t>typescript</w:t>
      </w:r>
      <w:proofErr w:type="spellEnd"/>
      <w:r w:rsidRPr="0092263E">
        <w:t>-</w:t>
      </w:r>
      <w:proofErr w:type="spellStart"/>
      <w:r w:rsidRPr="0092263E">
        <w:t>graphql</w:t>
      </w:r>
      <w:proofErr w:type="spellEnd"/>
      <w:r>
        <w:t>/server »  </w:t>
      </w:r>
    </w:p>
    <w:p w:rsidR="00CD34D9" w:rsidRDefault="00CD34D9" w:rsidP="00CD34D9">
      <w:r>
        <w:t>Ajoutez le code suivant dans ce fichier :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772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`Server express is running on port 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proofErr w:type="gramEnd"/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() 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07728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72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`Server express is running on port 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772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0772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772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D34D9" w:rsidRPr="0007728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72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CD34D9" w:rsidRDefault="00CD34D9" w:rsidP="00CD34D9"/>
    <w:p w:rsidR="00CD34D9" w:rsidRDefault="00CD34D9" w:rsidP="00CD34D9">
      <w:r>
        <w:t>Pour tester :</w:t>
      </w:r>
    </w:p>
    <w:p w:rsidR="00CD34D9" w:rsidRDefault="00CD34D9" w:rsidP="00CD34D9">
      <w:r>
        <w:t>$ cd server\</w:t>
      </w:r>
    </w:p>
    <w:p w:rsidR="00CD34D9" w:rsidRDefault="00CD34D9" w:rsidP="00CD34D9">
      <w:r>
        <w:t xml:space="preserve">$ </w:t>
      </w:r>
      <w:proofErr w:type="spellStart"/>
      <w:r>
        <w:t>node</w:t>
      </w:r>
      <w:proofErr w:type="spellEnd"/>
      <w:r>
        <w:t xml:space="preserve"> server.js</w:t>
      </w:r>
    </w:p>
    <w:p w:rsidR="00CD34D9" w:rsidRDefault="00CD34D9" w:rsidP="00CD34D9">
      <w:r>
        <w:rPr>
          <w:noProof/>
        </w:rPr>
        <w:drawing>
          <wp:inline distT="0" distB="0" distL="0" distR="0" wp14:anchorId="44C967E7" wp14:editId="7DA3F4D0">
            <wp:extent cx="31337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7948"/>
                    <a:stretch/>
                  </pic:blipFill>
                  <pic:spPr bwMode="auto"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4D9" w:rsidRDefault="00CD34D9" w:rsidP="00CD34D9">
      <w:r>
        <w:t xml:space="preserve">Ce message indique que le server </w:t>
      </w:r>
      <w:proofErr w:type="spellStart"/>
      <w:r>
        <w:t>espress</w:t>
      </w:r>
      <w:proofErr w:type="spellEnd"/>
      <w:r>
        <w:t xml:space="preserve"> fonctionne.</w:t>
      </w:r>
    </w:p>
    <w:p w:rsidR="00CD34D9" w:rsidRDefault="00CD34D9" w:rsidP="00CD34D9">
      <w:r>
        <w:t xml:space="preserve">Tester le web service, ouvrez chrome et tapez dans la </w:t>
      </w:r>
      <w:proofErr w:type="spellStart"/>
      <w:r>
        <w:t>bare</w:t>
      </w:r>
      <w:proofErr w:type="spellEnd"/>
      <w:r>
        <w:t xml:space="preserve"> d’adresse « http://localhost:5000 »</w:t>
      </w:r>
    </w:p>
    <w:p w:rsidR="00CD34D9" w:rsidRDefault="00CD34D9" w:rsidP="00CD34D9">
      <w:r>
        <w:rPr>
          <w:noProof/>
        </w:rPr>
        <w:lastRenderedPageBreak/>
        <w:drawing>
          <wp:inline distT="0" distB="0" distL="0" distR="0" wp14:anchorId="15F3BEFC" wp14:editId="42F280EB">
            <wp:extent cx="260985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D9" w:rsidRDefault="00CD34D9" w:rsidP="00CD34D9">
      <w:r>
        <w:t>Le web service fonctionne.</w:t>
      </w:r>
    </w:p>
    <w:p w:rsidR="00CD34D9" w:rsidRDefault="00CD34D9" w:rsidP="00CD34D9"/>
    <w:p w:rsidR="00CD34D9" w:rsidRDefault="00CD34D9" w:rsidP="00CD34D9">
      <w:r>
        <w:t xml:space="preserve">Installez </w:t>
      </w:r>
      <w:proofErr w:type="spellStart"/>
      <w:r>
        <w:t>nodemon</w:t>
      </w:r>
      <w:proofErr w:type="spellEnd"/>
      <w:r>
        <w:t> :</w:t>
      </w:r>
    </w:p>
    <w:p w:rsidR="00CD34D9" w:rsidRDefault="00CD34D9" w:rsidP="00CD34D9">
      <w:r>
        <w:t xml:space="preserve">$ </w:t>
      </w:r>
      <w:proofErr w:type="spellStart"/>
      <w:r w:rsidRPr="00A757DB">
        <w:t>npm</w:t>
      </w:r>
      <w:proofErr w:type="spellEnd"/>
      <w:r w:rsidRPr="00A757DB">
        <w:t xml:space="preserve"> </w:t>
      </w:r>
      <w:proofErr w:type="spellStart"/>
      <w:r w:rsidRPr="00A757DB">
        <w:t>install</w:t>
      </w:r>
      <w:proofErr w:type="spellEnd"/>
      <w:r w:rsidRPr="00A757DB">
        <w:t xml:space="preserve"> --</w:t>
      </w:r>
      <w:proofErr w:type="spellStart"/>
      <w:r w:rsidRPr="00A757DB">
        <w:t>save</w:t>
      </w:r>
      <w:proofErr w:type="spellEnd"/>
      <w:r w:rsidRPr="00A757DB">
        <w:t xml:space="preserve">-dev </w:t>
      </w:r>
      <w:proofErr w:type="spellStart"/>
      <w:r w:rsidRPr="00A757DB">
        <w:t>nodemon</w:t>
      </w:r>
      <w:proofErr w:type="spellEnd"/>
    </w:p>
    <w:p w:rsidR="00CD34D9" w:rsidRDefault="00CD34D9" w:rsidP="00CD34D9"/>
    <w:p w:rsidR="00CD34D9" w:rsidRDefault="00CD34D9" w:rsidP="00CD34D9">
      <w:proofErr w:type="spellStart"/>
      <w:r>
        <w:t>Nodemon</w:t>
      </w:r>
      <w:proofErr w:type="spellEnd"/>
      <w:r>
        <w:t xml:space="preserve"> est un outil pour les applications </w:t>
      </w:r>
      <w:proofErr w:type="spellStart"/>
      <w:r>
        <w:t>nodejs</w:t>
      </w:r>
      <w:proofErr w:type="spellEnd"/>
      <w:r>
        <w:t xml:space="preserve"> qui permet de redémarrer l’application lorsqu’il détecte un changement dans le fichier.</w:t>
      </w:r>
    </w:p>
    <w:p w:rsidR="00CD34D9" w:rsidRDefault="00CD34D9" w:rsidP="00CD34D9"/>
    <w:p w:rsidR="00CD34D9" w:rsidRDefault="00CD34D9" w:rsidP="00CD34D9">
      <w:r>
        <w:t xml:space="preserve">Ouvrez le fichier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et ajoutez la ligne suivante dans la section scripts après le « test »:</w:t>
      </w:r>
    </w:p>
    <w:p w:rsidR="00CD34D9" w:rsidRPr="0003046D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0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"start"</w:t>
      </w:r>
      <w:r w:rsidRPr="00030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30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30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nodemon</w:t>
      </w:r>
      <w:proofErr w:type="spellEnd"/>
      <w:r w:rsidRPr="00030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server.js"</w:t>
      </w:r>
    </w:p>
    <w:p w:rsidR="00CD34D9" w:rsidRDefault="00CD34D9" w:rsidP="00CD34D9"/>
    <w:p w:rsidR="00CD34D9" w:rsidRDefault="00CD34D9" w:rsidP="00CD34D9">
      <w:r>
        <w:t xml:space="preserve">Pour lancer l’application utilisez la commande suivante : </w:t>
      </w:r>
    </w:p>
    <w:p w:rsidR="00CD34D9" w:rsidRDefault="00CD34D9" w:rsidP="00CD34D9">
      <w:r>
        <w:t xml:space="preserve">$ </w:t>
      </w:r>
      <w:proofErr w:type="spellStart"/>
      <w:r>
        <w:t>npm</w:t>
      </w:r>
      <w:proofErr w:type="spellEnd"/>
      <w:r>
        <w:t xml:space="preserve"> run start</w:t>
      </w:r>
    </w:p>
    <w:p w:rsidR="00CD34D9" w:rsidRDefault="00CD34D9" w:rsidP="00CD34D9"/>
    <w:p w:rsidR="00CD34D9" w:rsidRDefault="00CD34D9" w:rsidP="00CD34D9">
      <w:proofErr w:type="spellStart"/>
      <w:r>
        <w:t>GraphQLpour</w:t>
      </w:r>
      <w:proofErr w:type="spellEnd"/>
      <w:r>
        <w:t xml:space="preserve"> </w:t>
      </w:r>
      <w:proofErr w:type="gramStart"/>
      <w:r>
        <w:t>express:</w:t>
      </w:r>
      <w:proofErr w:type="gramEnd"/>
    </w:p>
    <w:p w:rsidR="00CD34D9" w:rsidRDefault="00CD34D9" w:rsidP="00CD34D9">
      <w:r>
        <w:t xml:space="preserve">$ </w:t>
      </w:r>
      <w:proofErr w:type="spellStart"/>
      <w:r w:rsidRPr="007B6ECD">
        <w:t>npm</w:t>
      </w:r>
      <w:proofErr w:type="spellEnd"/>
      <w:r w:rsidRPr="007B6ECD">
        <w:t xml:space="preserve"> </w:t>
      </w:r>
      <w:proofErr w:type="spellStart"/>
      <w:r w:rsidRPr="007B6ECD">
        <w:t>install</w:t>
      </w:r>
      <w:proofErr w:type="spellEnd"/>
      <w:r w:rsidRPr="007B6ECD">
        <w:t xml:space="preserve"> express-</w:t>
      </w:r>
      <w:proofErr w:type="spellStart"/>
      <w:r w:rsidRPr="007B6ECD">
        <w:t>graphql</w:t>
      </w:r>
      <w:proofErr w:type="spellEnd"/>
      <w:r w:rsidRPr="007B6ECD">
        <w:t xml:space="preserve"> </w:t>
      </w:r>
      <w:proofErr w:type="spellStart"/>
      <w:r w:rsidRPr="007B6ECD">
        <w:t>graphql</w:t>
      </w:r>
      <w:proofErr w:type="spellEnd"/>
      <w:r>
        <w:t xml:space="preserve"> --</w:t>
      </w:r>
      <w:proofErr w:type="spellStart"/>
      <w:r w:rsidRPr="007B6ECD">
        <w:t>save</w:t>
      </w:r>
      <w:proofErr w:type="spellEnd"/>
    </w:p>
    <w:p w:rsidR="00CD34D9" w:rsidRDefault="00CD34D9" w:rsidP="00CD34D9">
      <w:r>
        <w:t>Nous allons utiliser « </w:t>
      </w:r>
      <w:proofErr w:type="spellStart"/>
      <w:r>
        <w:t>graphql</w:t>
      </w:r>
      <w:proofErr w:type="spellEnd"/>
      <w:r>
        <w:t xml:space="preserve"> » pour monter le serveur </w:t>
      </w:r>
      <w:proofErr w:type="spellStart"/>
      <w:r>
        <w:t>GraphQL</w:t>
      </w:r>
      <w:proofErr w:type="spellEnd"/>
    </w:p>
    <w:p w:rsidR="00CD34D9" w:rsidRDefault="00CD34D9" w:rsidP="00CD34D9">
      <w:r w:rsidRPr="00753224">
        <w:t xml:space="preserve">Nous pouvons utiliser la bibliothèque </w:t>
      </w:r>
      <w:r>
        <w:t>« </w:t>
      </w:r>
      <w:r w:rsidRPr="00753224">
        <w:t>express-</w:t>
      </w:r>
      <w:proofErr w:type="spellStart"/>
      <w:r w:rsidRPr="00753224">
        <w:t>graphql</w:t>
      </w:r>
      <w:proofErr w:type="spellEnd"/>
      <w:r>
        <w:t> »</w:t>
      </w:r>
      <w:r w:rsidRPr="00753224">
        <w:t xml:space="preserve"> pour monter un serveur API </w:t>
      </w:r>
      <w:proofErr w:type="spellStart"/>
      <w:r w:rsidRPr="00753224">
        <w:t>GraphQL</w:t>
      </w:r>
      <w:proofErr w:type="spellEnd"/>
      <w:r>
        <w:t>.</w:t>
      </w:r>
    </w:p>
    <w:p w:rsidR="00CD34D9" w:rsidRDefault="00CD34D9" w:rsidP="00CD34D9">
      <w:r>
        <w:t>Ouvrez le fichier « server.js » et importez la librairie après l’import express</w:t>
      </w:r>
    </w:p>
    <w:p w:rsidR="00CD34D9" w:rsidRPr="00A608E1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0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60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60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graphqlHTTP</w:t>
      </w:r>
      <w:proofErr w:type="spellEnd"/>
      <w:r w:rsidRPr="00A60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60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A60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0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'express-</w:t>
      </w:r>
      <w:proofErr w:type="spellStart"/>
      <w:r w:rsidRPr="00A60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graphql</w:t>
      </w:r>
      <w:proofErr w:type="spellEnd"/>
      <w:r w:rsidRPr="00A60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0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D34D9" w:rsidRDefault="00CD34D9" w:rsidP="00CD34D9"/>
    <w:p w:rsidR="00CD34D9" w:rsidRDefault="00CD34D9" w:rsidP="00CD34D9">
      <w:r>
        <w:t xml:space="preserve">Ensuite, nous allons activer l’interface </w:t>
      </w:r>
      <w:proofErr w:type="spellStart"/>
      <w:r>
        <w:t>graphql</w:t>
      </w:r>
      <w:proofErr w:type="spellEnd"/>
      <w:r>
        <w:t>. Pour cela ajoutez le code suivant avant la ligne « </w:t>
      </w:r>
      <w:proofErr w:type="spellStart"/>
      <w:proofErr w:type="gramStart"/>
      <w:r>
        <w:t>app.listen</w:t>
      </w:r>
      <w:proofErr w:type="spellEnd"/>
      <w:proofErr w:type="gramEnd"/>
      <w:r>
        <w:t>(…) » :</w:t>
      </w:r>
    </w:p>
    <w:p w:rsidR="00CD34D9" w:rsidRPr="00D03E4A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3E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3E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3E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D03E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graph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ql</w:t>
      </w:r>
      <w:proofErr w:type="spellEnd"/>
      <w:r w:rsidRPr="00D03E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03E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graphqlHTTP</w:t>
      </w:r>
      <w:proofErr w:type="spellEnd"/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CD34D9" w:rsidRPr="00D03E4A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proofErr w:type="spellStart"/>
      <w:r w:rsidRPr="00D03E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graphiql</w:t>
      </w:r>
      <w:proofErr w:type="spellEnd"/>
      <w:r w:rsidRPr="00D03E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3E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CD34D9" w:rsidRPr="00D03E4A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3E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}));</w:t>
      </w:r>
    </w:p>
    <w:p w:rsidR="00CD34D9" w:rsidRDefault="00CD34D9" w:rsidP="00CD34D9"/>
    <w:p w:rsidR="00CD34D9" w:rsidRDefault="00CD34D9" w:rsidP="00CD34D9">
      <w:r>
        <w:t>Relancer la commande :</w:t>
      </w:r>
    </w:p>
    <w:p w:rsidR="00CD34D9" w:rsidRDefault="00CD34D9" w:rsidP="00CD34D9">
      <w:r>
        <w:t xml:space="preserve">$ </w:t>
      </w:r>
      <w:proofErr w:type="spellStart"/>
      <w:r>
        <w:t>npm</w:t>
      </w:r>
      <w:proofErr w:type="spellEnd"/>
      <w:r>
        <w:t xml:space="preserve"> run start</w:t>
      </w:r>
    </w:p>
    <w:p w:rsidR="00CD34D9" w:rsidRDefault="00CD34D9" w:rsidP="00CD34D9">
      <w:r>
        <w:lastRenderedPageBreak/>
        <w:t xml:space="preserve">Ouvrez chrome puis </w:t>
      </w:r>
      <w:proofErr w:type="spellStart"/>
      <w:r>
        <w:t>saissisez</w:t>
      </w:r>
      <w:proofErr w:type="spellEnd"/>
      <w:r>
        <w:t xml:space="preserve"> l’url suivant </w:t>
      </w:r>
      <w:hyperlink r:id="rId8" w:history="1">
        <w:r w:rsidRPr="00EC5854">
          <w:rPr>
            <w:rStyle w:val="Hyperlink"/>
          </w:rPr>
          <w:t>http://localhost:5000/graphql</w:t>
        </w:r>
      </w:hyperlink>
      <w:r>
        <w:t xml:space="preserve"> et vous devriez avoir ceci à l’écran :</w:t>
      </w:r>
    </w:p>
    <w:p w:rsidR="00CD34D9" w:rsidRDefault="00CD34D9" w:rsidP="00CD34D9">
      <w:r>
        <w:rPr>
          <w:noProof/>
        </w:rPr>
        <w:drawing>
          <wp:inline distT="0" distB="0" distL="0" distR="0" wp14:anchorId="6C489A20" wp14:editId="384DA6E6">
            <wp:extent cx="539115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D9" w:rsidRDefault="00CD34D9" w:rsidP="00CD34D9"/>
    <w:p w:rsidR="00CD34D9" w:rsidRDefault="00CD34D9" w:rsidP="00CD34D9">
      <w:r>
        <w:t>Il nous faut déclare un schéma :</w:t>
      </w:r>
    </w:p>
    <w:p w:rsidR="00CD34D9" w:rsidRDefault="00CD34D9" w:rsidP="00CD34D9">
      <w:r>
        <w:t>Arrêtez le serveur en appuyant « ctrl + c » puis « y » pour confirmer.</w:t>
      </w:r>
    </w:p>
    <w:p w:rsidR="00CD34D9" w:rsidRDefault="00CD34D9" w:rsidP="00CD34D9">
      <w:r>
        <w:t>Ajoutez un dossier « </w:t>
      </w:r>
      <w:proofErr w:type="spellStart"/>
      <w:r>
        <w:t>schema</w:t>
      </w:r>
      <w:proofErr w:type="spellEnd"/>
      <w:r>
        <w:t> » à la racine du dossier « server » puis un fichier « schema.js » dans le répertoire « </w:t>
      </w:r>
      <w:proofErr w:type="spellStart"/>
      <w:r>
        <w:t>schema</w:t>
      </w:r>
      <w:proofErr w:type="spellEnd"/>
      <w:r>
        <w:t> »</w:t>
      </w:r>
    </w:p>
    <w:p w:rsidR="00CD34D9" w:rsidRDefault="00CD34D9" w:rsidP="00CD34D9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schema</w:t>
      </w:r>
      <w:proofErr w:type="spellEnd"/>
    </w:p>
    <w:p w:rsidR="00CD34D9" w:rsidRDefault="00CD34D9" w:rsidP="00CD34D9">
      <w:r>
        <w:t xml:space="preserve">$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schema</w:t>
      </w:r>
      <w:proofErr w:type="spellEnd"/>
      <w:r>
        <w:t>/schema.js</w:t>
      </w:r>
    </w:p>
    <w:p w:rsidR="00CD34D9" w:rsidRDefault="00CD34D9" w:rsidP="00CD34D9"/>
    <w:p w:rsidR="00CD34D9" w:rsidRDefault="00CD34D9" w:rsidP="00CD34D9">
      <w:r>
        <w:t>Ajoute le code suivant :</w:t>
      </w:r>
    </w:p>
    <w:p w:rsidR="00CD34D9" w:rsidRDefault="00CD34D9" w:rsidP="00CD34D9"/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367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graphql</w:t>
      </w:r>
      <w:proofErr w:type="spellEnd"/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GraphQLSchema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GraphQLObjectType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GraphQLString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GraphQLInt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GraphQLList</w:t>
      </w:r>
      <w:proofErr w:type="spellEnd"/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 =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contactDatas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"Coumarane"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"COUPPANE"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"Helios"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"Kumar"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GraphQLObjectType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"Contact"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fields: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GraphQLString</w:t>
      </w:r>
      <w:proofErr w:type="spellEnd"/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},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GraphQLString</w:t>
      </w:r>
      <w:proofErr w:type="spellEnd"/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GraphQLObjectType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"Query"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fields: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contact: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 type: </w:t>
      </w:r>
      <w:proofErr w:type="spellStart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contactType</w:t>
      </w:r>
      <w:proofErr w:type="spellEnd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 </w:t>
      </w:r>
      <w:proofErr w:type="spellStart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args</w:t>
      </w:r>
      <w:proofErr w:type="spellEnd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     id: </w:t>
      </w:r>
      <w:proofErr w:type="gramStart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 type</w:t>
      </w:r>
      <w:proofErr w:type="gramEnd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</w:t>
      </w:r>
      <w:proofErr w:type="spellStart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GraphQLInt</w:t>
      </w:r>
      <w:proofErr w:type="spellEnd"/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 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},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GraphQLList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contactType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367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() </w:t>
      </w: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367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contactDatas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rootSchema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367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GraphQLSchema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query: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queryType</w:t>
      </w:r>
      <w:proofErr w:type="spellEnd"/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D34D9" w:rsidRPr="009367E7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67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proofErr w:type="spellEnd"/>
      <w:proofErr w:type="gram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367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rootSchema</w:t>
      </w:r>
      <w:proofErr w:type="spellEnd"/>
      <w:r w:rsidRPr="009367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D34D9" w:rsidRDefault="00CD34D9" w:rsidP="00CD34D9"/>
    <w:p w:rsidR="00CD34D9" w:rsidRDefault="00CD34D9" w:rsidP="00CD34D9"/>
    <w:p w:rsidR="00CD34D9" w:rsidRDefault="00CD34D9" w:rsidP="00CD34D9">
      <w:proofErr w:type="gramStart"/>
      <w:r>
        <w:t>dans</w:t>
      </w:r>
      <w:proofErr w:type="gramEnd"/>
      <w:r>
        <w:t xml:space="preserve"> le fichier « server.js » :</w:t>
      </w:r>
    </w:p>
    <w:p w:rsidR="00CD34D9" w:rsidRPr="00882C2D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C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rootSchema</w:t>
      </w:r>
      <w:proofErr w:type="spellEnd"/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82C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8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gramEnd"/>
      <w:r w:rsidRPr="0088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schema/schema'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D34D9" w:rsidRDefault="00CD34D9" w:rsidP="00CD34D9"/>
    <w:p w:rsidR="00CD34D9" w:rsidRPr="00882C2D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2C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88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graphql</w:t>
      </w:r>
      <w:proofErr w:type="spellEnd"/>
      <w:r w:rsidRPr="00882C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82C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graphqlHTTP</w:t>
      </w:r>
      <w:proofErr w:type="spellEnd"/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CD34D9" w:rsidRPr="00882C2D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schema: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rootSchema</w:t>
      </w:r>
      <w:proofErr w:type="spellEnd"/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D34D9" w:rsidRPr="00882C2D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proofErr w:type="spellStart"/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graphiql</w:t>
      </w:r>
      <w:proofErr w:type="spellEnd"/>
      <w:r w:rsidRPr="00882C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82C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CD34D9" w:rsidRPr="00882C2D" w:rsidRDefault="00CD34D9" w:rsidP="00CD3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C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}));</w:t>
      </w:r>
    </w:p>
    <w:p w:rsidR="00CD34D9" w:rsidRDefault="00CD34D9" w:rsidP="00CD34D9"/>
    <w:p w:rsidR="00CD34D9" w:rsidRDefault="00CD34D9" w:rsidP="00CD34D9">
      <w:r>
        <w:rPr>
          <w:noProof/>
        </w:rPr>
        <w:lastRenderedPageBreak/>
        <w:drawing>
          <wp:inline distT="0" distB="0" distL="0" distR="0" wp14:anchorId="1608A757" wp14:editId="650869A7">
            <wp:extent cx="5972810" cy="3061970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D9" w:rsidRDefault="00CD34D9" w:rsidP="00CD34D9"/>
    <w:p w:rsidR="00CD34D9" w:rsidRDefault="00CD34D9" w:rsidP="00CD34D9"/>
    <w:p w:rsidR="00CD34D9" w:rsidRDefault="000A0362" w:rsidP="00CD34D9">
      <w:r>
        <w:t xml:space="preserve">Test </w:t>
      </w:r>
      <w:proofErr w:type="spellStart"/>
      <w:r w:rsidR="000942D5">
        <w:t>Query</w:t>
      </w:r>
      <w:proofErr w:type="spellEnd"/>
      <w:r w:rsidR="000942D5">
        <w:t> :</w:t>
      </w:r>
    </w:p>
    <w:p w:rsidR="000942D5" w:rsidRDefault="000942D5" w:rsidP="00CD34D9"/>
    <w:p w:rsidR="000942D5" w:rsidRDefault="000942D5" w:rsidP="000942D5">
      <w:r>
        <w:t>{</w:t>
      </w:r>
    </w:p>
    <w:p w:rsidR="000942D5" w:rsidRDefault="000942D5" w:rsidP="000942D5">
      <w:r>
        <w:t xml:space="preserve">  </w:t>
      </w:r>
      <w:proofErr w:type="gramStart"/>
      <w:r>
        <w:t>contacts</w:t>
      </w:r>
      <w:proofErr w:type="gramEnd"/>
      <w:r>
        <w:t xml:space="preserve"> {</w:t>
      </w:r>
    </w:p>
    <w:p w:rsidR="000942D5" w:rsidRDefault="000942D5" w:rsidP="000942D5">
      <w:r>
        <w:t xml:space="preserve">    </w:t>
      </w:r>
      <w:proofErr w:type="gramStart"/>
      <w:r>
        <w:t>id</w:t>
      </w:r>
      <w:proofErr w:type="gramEnd"/>
    </w:p>
    <w:p w:rsidR="000942D5" w:rsidRDefault="000942D5" w:rsidP="000942D5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>,</w:t>
      </w:r>
    </w:p>
    <w:p w:rsidR="000942D5" w:rsidRDefault="000942D5" w:rsidP="000942D5">
      <w:r>
        <w:t xml:space="preserve">    </w:t>
      </w:r>
      <w:proofErr w:type="gramStart"/>
      <w:r>
        <w:t>email</w:t>
      </w:r>
      <w:proofErr w:type="gramEnd"/>
      <w:r>
        <w:t>,</w:t>
      </w:r>
    </w:p>
    <w:p w:rsidR="000942D5" w:rsidRDefault="000942D5" w:rsidP="000942D5">
      <w:r>
        <w:t xml:space="preserve">    </w:t>
      </w:r>
      <w:proofErr w:type="spellStart"/>
      <w:proofErr w:type="gramStart"/>
      <w:r>
        <w:t>dateOfBirth</w:t>
      </w:r>
      <w:proofErr w:type="spellEnd"/>
      <w:proofErr w:type="gramEnd"/>
    </w:p>
    <w:p w:rsidR="000942D5" w:rsidRDefault="000942D5" w:rsidP="000942D5">
      <w:r>
        <w:t xml:space="preserve">  }</w:t>
      </w:r>
    </w:p>
    <w:p w:rsidR="000942D5" w:rsidRDefault="000942D5" w:rsidP="000942D5">
      <w:r>
        <w:t xml:space="preserve">  </w:t>
      </w:r>
      <w:proofErr w:type="gramStart"/>
      <w:r>
        <w:t>contact(</w:t>
      </w:r>
      <w:proofErr w:type="gramEnd"/>
      <w:r>
        <w:t>id: 1) {</w:t>
      </w:r>
    </w:p>
    <w:p w:rsidR="000942D5" w:rsidRDefault="000942D5" w:rsidP="000942D5">
      <w:r>
        <w:t xml:space="preserve">    </w:t>
      </w:r>
      <w:proofErr w:type="gramStart"/>
      <w:r>
        <w:t>id</w:t>
      </w:r>
      <w:proofErr w:type="gramEnd"/>
    </w:p>
    <w:p w:rsidR="000942D5" w:rsidRDefault="000942D5" w:rsidP="000942D5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>,</w:t>
      </w:r>
    </w:p>
    <w:p w:rsidR="000942D5" w:rsidRDefault="000942D5" w:rsidP="000942D5">
      <w:r>
        <w:t xml:space="preserve">    </w:t>
      </w:r>
      <w:proofErr w:type="gramStart"/>
      <w:r>
        <w:t>email</w:t>
      </w:r>
      <w:proofErr w:type="gramEnd"/>
      <w:r>
        <w:t>,</w:t>
      </w:r>
    </w:p>
    <w:p w:rsidR="000942D5" w:rsidRDefault="000942D5" w:rsidP="000942D5">
      <w:r>
        <w:t xml:space="preserve">    </w:t>
      </w:r>
      <w:proofErr w:type="spellStart"/>
      <w:proofErr w:type="gramStart"/>
      <w:r>
        <w:t>dateOfBirth</w:t>
      </w:r>
      <w:proofErr w:type="spellEnd"/>
      <w:proofErr w:type="gramEnd"/>
    </w:p>
    <w:p w:rsidR="000942D5" w:rsidRDefault="000942D5" w:rsidP="000942D5">
      <w:r>
        <w:t xml:space="preserve">  }</w:t>
      </w:r>
    </w:p>
    <w:p w:rsidR="000942D5" w:rsidRDefault="000942D5" w:rsidP="000942D5">
      <w:r>
        <w:t>}</w:t>
      </w:r>
    </w:p>
    <w:p w:rsidR="000942D5" w:rsidRDefault="000942D5" w:rsidP="000942D5"/>
    <w:p w:rsidR="000942D5" w:rsidRDefault="000942D5" w:rsidP="000942D5">
      <w:r>
        <w:t>Test Mutation :</w:t>
      </w:r>
    </w:p>
    <w:p w:rsidR="000E4556" w:rsidRDefault="000E4556" w:rsidP="000E4556">
      <w:proofErr w:type="gramStart"/>
      <w:r>
        <w:t>mutation</w:t>
      </w:r>
      <w:proofErr w:type="gramEnd"/>
      <w:r>
        <w:t xml:space="preserve"> {</w:t>
      </w:r>
    </w:p>
    <w:p w:rsidR="000E4556" w:rsidRDefault="000E4556" w:rsidP="000E4556">
      <w:r>
        <w:t xml:space="preserve">  </w:t>
      </w:r>
      <w:proofErr w:type="spellStart"/>
      <w:proofErr w:type="gramStart"/>
      <w:r>
        <w:t>addContact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: "</w:t>
      </w:r>
      <w:proofErr w:type="spellStart"/>
      <w:r>
        <w:t>helloworld</w:t>
      </w:r>
      <w:proofErr w:type="spellEnd"/>
      <w:r>
        <w:t xml:space="preserve">", email: "hello@world.me", </w:t>
      </w:r>
      <w:proofErr w:type="spellStart"/>
      <w:r>
        <w:t>dateOfBirth</w:t>
      </w:r>
      <w:proofErr w:type="spellEnd"/>
      <w:r>
        <w:t>: "01/01/2000") {</w:t>
      </w:r>
    </w:p>
    <w:p w:rsidR="000E4556" w:rsidRDefault="000E4556" w:rsidP="000E4556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>,</w:t>
      </w:r>
    </w:p>
    <w:p w:rsidR="000E4556" w:rsidRDefault="000E4556" w:rsidP="000E4556">
      <w:r>
        <w:t xml:space="preserve">    </w:t>
      </w:r>
      <w:proofErr w:type="gramStart"/>
      <w:r>
        <w:t>email</w:t>
      </w:r>
      <w:proofErr w:type="gramEnd"/>
      <w:r>
        <w:t>,</w:t>
      </w:r>
    </w:p>
    <w:p w:rsidR="000E4556" w:rsidRDefault="000E4556" w:rsidP="000E4556">
      <w:r>
        <w:t xml:space="preserve">    </w:t>
      </w:r>
      <w:proofErr w:type="spellStart"/>
      <w:proofErr w:type="gramStart"/>
      <w:r>
        <w:t>dateOfBirth</w:t>
      </w:r>
      <w:proofErr w:type="spellEnd"/>
      <w:proofErr w:type="gramEnd"/>
    </w:p>
    <w:p w:rsidR="000E4556" w:rsidRDefault="000E4556" w:rsidP="000E4556">
      <w:r>
        <w:t xml:space="preserve">  }</w:t>
      </w:r>
    </w:p>
    <w:p w:rsidR="000942D5" w:rsidRDefault="000E4556" w:rsidP="000E4556">
      <w:r>
        <w:t>}</w:t>
      </w:r>
      <w:bookmarkStart w:id="0" w:name="_GoBack"/>
      <w:bookmarkEnd w:id="0"/>
    </w:p>
    <w:p w:rsidR="00CD34D9" w:rsidRPr="002D59BD" w:rsidRDefault="00CD34D9" w:rsidP="00CD34D9">
      <w:r>
        <w:rPr>
          <w:noProof/>
        </w:rPr>
        <w:drawing>
          <wp:inline distT="0" distB="0" distL="0" distR="0" wp14:anchorId="0ECA1C97" wp14:editId="7AB77610">
            <wp:extent cx="5972810" cy="4557033"/>
            <wp:effectExtent l="0" t="0" r="8890" b="0"/>
            <wp:docPr id="6" name="Picture 6" descr="https://miro.medium.com/max/945/1*cZVmcstuaATge8nx8brL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945/1*cZVmcstuaATge8nx8brLh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F69" w:rsidRDefault="000E4556" w:rsidP="00CD34D9">
      <w:hyperlink r:id="rId12" w:history="1">
        <w:r w:rsidR="004874CC" w:rsidRPr="00586548">
          <w:rPr>
            <w:rStyle w:val="Hyperlink"/>
          </w:rPr>
          <w:t>https://github.com/mateusconstanzo/express-graphql-typescript</w:t>
        </w:r>
      </w:hyperlink>
    </w:p>
    <w:p w:rsidR="004874CC" w:rsidRDefault="004874CC" w:rsidP="00CD34D9"/>
    <w:p w:rsidR="00E41BF9" w:rsidRDefault="00E41BF9" w:rsidP="00CD34D9">
      <w:hyperlink r:id="rId13" w:history="1">
        <w:r w:rsidRPr="001F2505">
          <w:rPr>
            <w:rStyle w:val="Hyperlink"/>
          </w:rPr>
          <w:t>https://github.com/oktadeveloper/okta-graphql-react-express-example</w:t>
        </w:r>
      </w:hyperlink>
    </w:p>
    <w:p w:rsidR="00E41BF9" w:rsidRDefault="00E41BF9" w:rsidP="00CD34D9"/>
    <w:p w:rsidR="00B35716" w:rsidRDefault="00B35716" w:rsidP="00B35716">
      <w:r>
        <w:t>**</w:t>
      </w:r>
      <w:proofErr w:type="gramStart"/>
      <w:r>
        <w:t>backend:</w:t>
      </w:r>
      <w:proofErr w:type="gramEnd"/>
      <w:r>
        <w:t xml:space="preserve"> .net </w:t>
      </w:r>
      <w:proofErr w:type="spellStart"/>
      <w:r>
        <w:t>core</w:t>
      </w:r>
      <w:proofErr w:type="spellEnd"/>
      <w:r>
        <w:t xml:space="preserve"> 2.2**</w:t>
      </w:r>
    </w:p>
    <w:p w:rsidR="00B35716" w:rsidRDefault="00B35716" w:rsidP="00B35716"/>
    <w:p w:rsidR="00B35716" w:rsidRDefault="00B35716" w:rsidP="00B35716">
      <w:r>
        <w:t>-</w:t>
      </w:r>
      <w:r>
        <w:tab/>
      </w:r>
      <w:proofErr w:type="spellStart"/>
      <w:proofErr w:type="gramStart"/>
      <w:r>
        <w:t>GraphQL</w:t>
      </w:r>
      <w:proofErr w:type="spellEnd"/>
      <w:r>
        <w:t>:</w:t>
      </w:r>
      <w:proofErr w:type="gramEnd"/>
      <w:r>
        <w:t xml:space="preserve"> 2.4.0</w:t>
      </w:r>
    </w:p>
    <w:p w:rsidR="00B35716" w:rsidRDefault="00B35716" w:rsidP="00B35716">
      <w:r>
        <w:t>-</w:t>
      </w:r>
      <w:r>
        <w:tab/>
      </w:r>
      <w:proofErr w:type="spellStart"/>
      <w:r>
        <w:t>GraphQL-</w:t>
      </w:r>
      <w:proofErr w:type="gramStart"/>
      <w:r>
        <w:t>Parser</w:t>
      </w:r>
      <w:proofErr w:type="spellEnd"/>
      <w:r>
        <w:t>:</w:t>
      </w:r>
      <w:proofErr w:type="gramEnd"/>
      <w:r>
        <w:t xml:space="preserve"> 4.1.2</w:t>
      </w:r>
    </w:p>
    <w:p w:rsidR="00B35716" w:rsidRDefault="00B35716" w:rsidP="00B35716">
      <w:r>
        <w:t>-</w:t>
      </w:r>
      <w:proofErr w:type="gramStart"/>
      <w:r>
        <w:tab/>
      </w:r>
      <w:proofErr w:type="spellStart"/>
      <w:r>
        <w:t>GraphQL.Server.Transports.AspNetCore</w:t>
      </w:r>
      <w:proofErr w:type="spellEnd"/>
      <w:proofErr w:type="gramEnd"/>
      <w:r>
        <w:t>: 3.4.0</w:t>
      </w:r>
    </w:p>
    <w:p w:rsidR="00B35716" w:rsidRDefault="00B35716" w:rsidP="00B35716">
      <w:r>
        <w:t>-</w:t>
      </w:r>
      <w:r>
        <w:tab/>
      </w:r>
      <w:proofErr w:type="spellStart"/>
      <w:r>
        <w:t>GraphQL.Server.</w:t>
      </w:r>
      <w:proofErr w:type="gramStart"/>
      <w:r>
        <w:t>Ui.GraphiQL</w:t>
      </w:r>
      <w:proofErr w:type="spellEnd"/>
      <w:proofErr w:type="gramEnd"/>
      <w:r>
        <w:t>: 3.4.0</w:t>
      </w:r>
    </w:p>
    <w:p w:rsidR="00B35716" w:rsidRDefault="00B35716" w:rsidP="00B35716">
      <w:r>
        <w:t>-</w:t>
      </w:r>
      <w:r>
        <w:tab/>
      </w:r>
      <w:proofErr w:type="spellStart"/>
      <w:r>
        <w:t>GraphQL.Server.</w:t>
      </w:r>
      <w:proofErr w:type="gramStart"/>
      <w:r>
        <w:t>Ui.Playground</w:t>
      </w:r>
      <w:proofErr w:type="spellEnd"/>
      <w:proofErr w:type="gramEnd"/>
      <w:r>
        <w:t>: 3.4.0</w:t>
      </w:r>
    </w:p>
    <w:p w:rsidR="00B35716" w:rsidRDefault="00B35716" w:rsidP="00B35716">
      <w:r>
        <w:t>-</w:t>
      </w:r>
      <w:r>
        <w:tab/>
      </w:r>
      <w:proofErr w:type="spellStart"/>
      <w:r>
        <w:t>GraphQL.Server.</w:t>
      </w:r>
      <w:proofErr w:type="gramStart"/>
      <w:r>
        <w:t>Ui.Voyager</w:t>
      </w:r>
      <w:proofErr w:type="spellEnd"/>
      <w:proofErr w:type="gramEnd"/>
      <w:r>
        <w:t>: 3.4.0</w:t>
      </w:r>
    </w:p>
    <w:p w:rsidR="00B35716" w:rsidRDefault="00B35716" w:rsidP="00B35716"/>
    <w:p w:rsidR="00B35716" w:rsidRDefault="00B35716" w:rsidP="00B35716"/>
    <w:p w:rsidR="00B35716" w:rsidRDefault="00B35716" w:rsidP="00B35716">
      <w:r>
        <w:t>**</w:t>
      </w:r>
      <w:proofErr w:type="gramStart"/>
      <w:r>
        <w:t>frontend:</w:t>
      </w:r>
      <w:proofErr w:type="gramEnd"/>
      <w:r>
        <w:t xml:space="preserve"> </w:t>
      </w:r>
      <w:proofErr w:type="spellStart"/>
      <w:r>
        <w:t>react</w:t>
      </w:r>
      <w:proofErr w:type="spellEnd"/>
      <w:r>
        <w:t>/</w:t>
      </w:r>
      <w:proofErr w:type="spellStart"/>
      <w:r>
        <w:t>typescript</w:t>
      </w:r>
      <w:proofErr w:type="spellEnd"/>
      <w:r>
        <w:t>**</w:t>
      </w:r>
    </w:p>
    <w:p w:rsidR="00B35716" w:rsidRDefault="00B35716" w:rsidP="00B35716">
      <w:r>
        <w:t>-</w:t>
      </w:r>
      <w:r>
        <w:tab/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graphql</w:t>
      </w:r>
      <w:proofErr w:type="spellEnd"/>
    </w:p>
    <w:p w:rsidR="00B35716" w:rsidRDefault="00B35716" w:rsidP="00B35716">
      <w:r>
        <w:t>-</w:t>
      </w:r>
      <w:r>
        <w:tab/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graphql</w:t>
      </w:r>
      <w:proofErr w:type="spellEnd"/>
      <w:r>
        <w:t>-tag</w:t>
      </w:r>
    </w:p>
    <w:p w:rsidR="00B35716" w:rsidRDefault="00B35716" w:rsidP="00B35716">
      <w:r>
        <w:t>-</w:t>
      </w:r>
      <w:r>
        <w:tab/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apollo</w:t>
      </w:r>
      <w:proofErr w:type="spellEnd"/>
      <w:r>
        <w:t>-boost</w:t>
      </w:r>
    </w:p>
    <w:p w:rsidR="00B35716" w:rsidRDefault="00B35716" w:rsidP="00B35716">
      <w:r>
        <w:t>-</w:t>
      </w:r>
      <w:r>
        <w:tab/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react-apollo</w:t>
      </w:r>
      <w:proofErr w:type="spellEnd"/>
    </w:p>
    <w:p w:rsidR="00B35716" w:rsidRDefault="00B35716" w:rsidP="00B35716">
      <w:r>
        <w:t xml:space="preserve">-      </w:t>
      </w:r>
      <w:r>
        <w:tab/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react-apollo-hooks</w:t>
      </w:r>
      <w:proofErr w:type="spellEnd"/>
    </w:p>
    <w:p w:rsidR="005028BD" w:rsidRPr="00CD34D9" w:rsidRDefault="00B35716" w:rsidP="00B35716">
      <w:r>
        <w:t xml:space="preserve">-      </w:t>
      </w:r>
      <w:r>
        <w:tab/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>-</w:t>
      </w:r>
      <w:proofErr w:type="gramStart"/>
      <w:r>
        <w:t>dev  @</w:t>
      </w:r>
      <w:proofErr w:type="gramEnd"/>
      <w:r>
        <w:t>types/</w:t>
      </w:r>
      <w:proofErr w:type="spellStart"/>
      <w:r>
        <w:t>graphql</w:t>
      </w:r>
      <w:proofErr w:type="spellEnd"/>
    </w:p>
    <w:sectPr w:rsidR="005028BD" w:rsidRPr="00CD34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5557"/>
    <w:multiLevelType w:val="hybridMultilevel"/>
    <w:tmpl w:val="CE786D4E"/>
    <w:lvl w:ilvl="0" w:tplc="58008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383"/>
    <w:multiLevelType w:val="hybridMultilevel"/>
    <w:tmpl w:val="16A89E28"/>
    <w:lvl w:ilvl="0" w:tplc="51DA7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C7"/>
    <w:rsid w:val="00021564"/>
    <w:rsid w:val="000260DC"/>
    <w:rsid w:val="0003046D"/>
    <w:rsid w:val="0005103C"/>
    <w:rsid w:val="00061269"/>
    <w:rsid w:val="00065F34"/>
    <w:rsid w:val="00075697"/>
    <w:rsid w:val="00077281"/>
    <w:rsid w:val="000942D5"/>
    <w:rsid w:val="00094A96"/>
    <w:rsid w:val="000A0362"/>
    <w:rsid w:val="000A2521"/>
    <w:rsid w:val="000B53D4"/>
    <w:rsid w:val="000B7348"/>
    <w:rsid w:val="000E4556"/>
    <w:rsid w:val="000F2F00"/>
    <w:rsid w:val="000F416F"/>
    <w:rsid w:val="00167773"/>
    <w:rsid w:val="0018376E"/>
    <w:rsid w:val="001952C0"/>
    <w:rsid w:val="001C0CC1"/>
    <w:rsid w:val="00223CB9"/>
    <w:rsid w:val="002564DD"/>
    <w:rsid w:val="00275268"/>
    <w:rsid w:val="00280396"/>
    <w:rsid w:val="002804AA"/>
    <w:rsid w:val="002920AC"/>
    <w:rsid w:val="002B361E"/>
    <w:rsid w:val="002B5D63"/>
    <w:rsid w:val="002D59BD"/>
    <w:rsid w:val="0034137E"/>
    <w:rsid w:val="00346B05"/>
    <w:rsid w:val="00355E86"/>
    <w:rsid w:val="003608FC"/>
    <w:rsid w:val="0036597D"/>
    <w:rsid w:val="00380E63"/>
    <w:rsid w:val="00386549"/>
    <w:rsid w:val="003C6019"/>
    <w:rsid w:val="003E344F"/>
    <w:rsid w:val="003F21B0"/>
    <w:rsid w:val="003F53C7"/>
    <w:rsid w:val="00427E4C"/>
    <w:rsid w:val="00430B70"/>
    <w:rsid w:val="004429A0"/>
    <w:rsid w:val="004874CC"/>
    <w:rsid w:val="004A16CA"/>
    <w:rsid w:val="004A2C35"/>
    <w:rsid w:val="004B2320"/>
    <w:rsid w:val="004C62FD"/>
    <w:rsid w:val="004D3A03"/>
    <w:rsid w:val="005028BD"/>
    <w:rsid w:val="005307AE"/>
    <w:rsid w:val="00532AA4"/>
    <w:rsid w:val="005657D5"/>
    <w:rsid w:val="00571ADA"/>
    <w:rsid w:val="005C0871"/>
    <w:rsid w:val="005D3ABE"/>
    <w:rsid w:val="005D7454"/>
    <w:rsid w:val="006241BA"/>
    <w:rsid w:val="00643705"/>
    <w:rsid w:val="006738BA"/>
    <w:rsid w:val="00683324"/>
    <w:rsid w:val="006A1655"/>
    <w:rsid w:val="006A6066"/>
    <w:rsid w:val="006B5DC1"/>
    <w:rsid w:val="006C2E95"/>
    <w:rsid w:val="006E59DC"/>
    <w:rsid w:val="0070378B"/>
    <w:rsid w:val="00713A9D"/>
    <w:rsid w:val="0071695E"/>
    <w:rsid w:val="00722711"/>
    <w:rsid w:val="0073756D"/>
    <w:rsid w:val="00753224"/>
    <w:rsid w:val="0075551F"/>
    <w:rsid w:val="007579E1"/>
    <w:rsid w:val="0078175E"/>
    <w:rsid w:val="007835F5"/>
    <w:rsid w:val="00786630"/>
    <w:rsid w:val="007B6ECD"/>
    <w:rsid w:val="007E26CF"/>
    <w:rsid w:val="007E76EE"/>
    <w:rsid w:val="007F1C2A"/>
    <w:rsid w:val="00832BEB"/>
    <w:rsid w:val="00874D5D"/>
    <w:rsid w:val="00882C2D"/>
    <w:rsid w:val="00885145"/>
    <w:rsid w:val="00890A08"/>
    <w:rsid w:val="008D0D33"/>
    <w:rsid w:val="0092263E"/>
    <w:rsid w:val="009229A8"/>
    <w:rsid w:val="009367E7"/>
    <w:rsid w:val="009460C6"/>
    <w:rsid w:val="009509E1"/>
    <w:rsid w:val="0095390C"/>
    <w:rsid w:val="0096674C"/>
    <w:rsid w:val="009D1929"/>
    <w:rsid w:val="009D55A7"/>
    <w:rsid w:val="009F65CF"/>
    <w:rsid w:val="00A10F6D"/>
    <w:rsid w:val="00A14C1A"/>
    <w:rsid w:val="00A150D3"/>
    <w:rsid w:val="00A2456C"/>
    <w:rsid w:val="00A54CA8"/>
    <w:rsid w:val="00A608E1"/>
    <w:rsid w:val="00A64456"/>
    <w:rsid w:val="00A658B9"/>
    <w:rsid w:val="00A667D2"/>
    <w:rsid w:val="00A757DB"/>
    <w:rsid w:val="00A803A7"/>
    <w:rsid w:val="00A835AA"/>
    <w:rsid w:val="00AD1B7D"/>
    <w:rsid w:val="00AE36B7"/>
    <w:rsid w:val="00AE4638"/>
    <w:rsid w:val="00B121C6"/>
    <w:rsid w:val="00B31B95"/>
    <w:rsid w:val="00B35716"/>
    <w:rsid w:val="00B43FB2"/>
    <w:rsid w:val="00BB75CA"/>
    <w:rsid w:val="00BD060D"/>
    <w:rsid w:val="00BD6AFF"/>
    <w:rsid w:val="00BE45F5"/>
    <w:rsid w:val="00C060FA"/>
    <w:rsid w:val="00C327D3"/>
    <w:rsid w:val="00C420F6"/>
    <w:rsid w:val="00C62BBC"/>
    <w:rsid w:val="00C72115"/>
    <w:rsid w:val="00C94D0E"/>
    <w:rsid w:val="00CD34D9"/>
    <w:rsid w:val="00CE285B"/>
    <w:rsid w:val="00CE4EEC"/>
    <w:rsid w:val="00CE6750"/>
    <w:rsid w:val="00CF31EE"/>
    <w:rsid w:val="00CF4883"/>
    <w:rsid w:val="00D03E4A"/>
    <w:rsid w:val="00DC2D51"/>
    <w:rsid w:val="00E17202"/>
    <w:rsid w:val="00E277FC"/>
    <w:rsid w:val="00E33B1D"/>
    <w:rsid w:val="00E41BF9"/>
    <w:rsid w:val="00E54FDE"/>
    <w:rsid w:val="00EA7750"/>
    <w:rsid w:val="00EE7798"/>
    <w:rsid w:val="00F00313"/>
    <w:rsid w:val="00F13132"/>
    <w:rsid w:val="00F22F69"/>
    <w:rsid w:val="00FC3053"/>
    <w:rsid w:val="00FE76BA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9E37F"/>
  <w15:chartTrackingRefBased/>
  <w15:docId w15:val="{651C34A3-1C1A-4131-9F98-9711289E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4D9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graphql" TargetMode="External"/><Relationship Id="rId13" Type="http://schemas.openxmlformats.org/officeDocument/2006/relationships/hyperlink" Target="https://github.com/oktadeveloper/okta-graphql-react-express-examp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ateusconstanzo/express-graphql-type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C2D2018E.dotm</Template>
  <TotalTime>1677</TotalTime>
  <Pages>10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COUPPANE Coumarane (EXT) RisqRmaMva</dc:creator>
  <cp:keywords/>
  <dc:description/>
  <cp:lastModifiedBy>COUPPANE Coumarane (EXT) RisqRmaMva</cp:lastModifiedBy>
  <cp:revision>129</cp:revision>
  <dcterms:created xsi:type="dcterms:W3CDTF">2019-12-23T07:46:00Z</dcterms:created>
  <dcterms:modified xsi:type="dcterms:W3CDTF">2020-01-02T08:27:00Z</dcterms:modified>
</cp:coreProperties>
</file>